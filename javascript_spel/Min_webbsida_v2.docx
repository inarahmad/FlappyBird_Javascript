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B06" w:rsidRPr="0042336F" w:rsidRDefault="00B26B06" w:rsidP="00B26B06">
      <w:pPr>
        <w:rPr>
          <w:sz w:val="42"/>
        </w:rPr>
      </w:pPr>
    </w:p>
    <w:p w:rsidR="00B26B06" w:rsidRDefault="00B26B06" w:rsidP="00B26B06">
      <w:pPr>
        <w:rPr>
          <w:sz w:val="42"/>
        </w:rPr>
      </w:pPr>
    </w:p>
    <w:p w:rsidR="00B26B06" w:rsidRDefault="00B26B06" w:rsidP="00B26B06">
      <w:pPr>
        <w:rPr>
          <w:sz w:val="42"/>
        </w:rPr>
      </w:pPr>
    </w:p>
    <w:p w:rsidR="00B26B06" w:rsidRPr="0042336F" w:rsidRDefault="00B26B06" w:rsidP="00B26B06">
      <w:pPr>
        <w:rPr>
          <w:sz w:val="42"/>
        </w:rPr>
      </w:pPr>
    </w:p>
    <w:p w:rsidR="00B26B06" w:rsidRPr="0042336F" w:rsidRDefault="00B26B06" w:rsidP="00B26B06">
      <w:pPr>
        <w:rPr>
          <w:sz w:val="42"/>
        </w:rPr>
      </w:pPr>
    </w:p>
    <w:p w:rsidR="00B26B06" w:rsidRPr="002863E7" w:rsidRDefault="00EB5969" w:rsidP="00B26B06">
      <w:pPr>
        <w:jc w:val="center"/>
        <w:rPr>
          <w:rFonts w:ascii="Cambria" w:hAnsi="Cambria"/>
          <w:sz w:val="38"/>
        </w:rPr>
      </w:pPr>
      <w:r>
        <w:rPr>
          <w:rFonts w:ascii="Cambria" w:hAnsi="Cambria"/>
          <w:sz w:val="38"/>
        </w:rPr>
        <w:t xml:space="preserve">Fördjupning i </w:t>
      </w:r>
      <w:r w:rsidR="00A03BA5">
        <w:rPr>
          <w:rFonts w:ascii="Cambria" w:hAnsi="Cambria"/>
          <w:sz w:val="38"/>
        </w:rPr>
        <w:t>webb</w:t>
      </w:r>
      <w:r>
        <w:rPr>
          <w:rFonts w:ascii="Cambria" w:hAnsi="Cambria"/>
          <w:sz w:val="38"/>
        </w:rPr>
        <w:t>utveckl</w:t>
      </w:r>
      <w:r w:rsidR="00B26B05">
        <w:rPr>
          <w:rFonts w:ascii="Cambria" w:hAnsi="Cambria"/>
          <w:sz w:val="38"/>
        </w:rPr>
        <w:t xml:space="preserve">ing </w:t>
      </w:r>
      <w:r w:rsidR="00544533">
        <w:rPr>
          <w:rFonts w:ascii="Cambria" w:hAnsi="Cambria"/>
          <w:sz w:val="38"/>
        </w:rPr>
        <w:t>2</w:t>
      </w:r>
    </w:p>
    <w:p w:rsidR="00B26B06" w:rsidRPr="002863E7" w:rsidRDefault="00B26B06" w:rsidP="00B26B06">
      <w:pPr>
        <w:jc w:val="center"/>
        <w:rPr>
          <w:rFonts w:ascii="Cambria" w:hAnsi="Cambria"/>
          <w:sz w:val="38"/>
        </w:rPr>
      </w:pPr>
    </w:p>
    <w:p w:rsidR="00B26B06" w:rsidRDefault="00B26B06" w:rsidP="00B26B05">
      <w:pPr>
        <w:pStyle w:val="Heading4"/>
        <w:spacing w:line="240" w:lineRule="auto"/>
      </w:pPr>
      <w:r w:rsidRPr="002863E7">
        <w:rPr>
          <w:sz w:val="38"/>
        </w:rPr>
        <w:br w:type="page"/>
      </w:r>
    </w:p>
    <w:p w:rsidR="00727BB8" w:rsidRDefault="00B26B06" w:rsidP="00727BB8">
      <w:pPr>
        <w:pStyle w:val="Heading1"/>
      </w:pPr>
      <w:r>
        <w:lastRenderedPageBreak/>
        <w:t>Bakgrund</w:t>
      </w:r>
    </w:p>
    <w:p w:rsidR="00EA4F1D" w:rsidRDefault="000C02F6" w:rsidP="00727BB8">
      <w:r>
        <w:t>En projektplanering ligger som bakgrund till denna fördjupning i webbutveckling 2</w:t>
      </w:r>
    </w:p>
    <w:p w:rsidR="0025681A" w:rsidRDefault="0025681A" w:rsidP="00B26B05">
      <w:pPr>
        <w:pStyle w:val="Heading5"/>
      </w:pPr>
      <w:r>
        <w:t>Proble</w:t>
      </w:r>
      <w:r w:rsidR="00B26B05">
        <w:rPr>
          <w:lang w:val="sv-SE"/>
        </w:rPr>
        <w:t>m</w:t>
      </w:r>
      <w:r w:rsidR="00B26B05">
        <w:t xml:space="preserve"> </w:t>
      </w:r>
    </w:p>
    <w:p w:rsidR="0025681A" w:rsidRPr="0025681A" w:rsidRDefault="003F291D" w:rsidP="0025681A">
      <w:pPr>
        <w:rPr>
          <w:lang w:eastAsia="x-none"/>
        </w:rPr>
      </w:pPr>
      <w:r>
        <w:rPr>
          <w:lang w:eastAsia="x-none"/>
        </w:rPr>
        <w:t>Att bygga en enkel spel liksom Flappy Bird</w:t>
      </w:r>
    </w:p>
    <w:p w:rsidR="00B26B06" w:rsidRPr="00EB5969" w:rsidRDefault="00EB5969" w:rsidP="00B26B05">
      <w:pPr>
        <w:pStyle w:val="Heading1"/>
        <w:rPr>
          <w:lang w:val="sv-SE"/>
        </w:rPr>
      </w:pPr>
      <w:r>
        <w:rPr>
          <w:lang w:val="sv-SE"/>
        </w:rPr>
        <w:t>Fördjupning</w:t>
      </w:r>
    </w:p>
    <w:p w:rsidR="008719BD" w:rsidRPr="00EB5969" w:rsidRDefault="00EB5969" w:rsidP="00B26B05">
      <w:pPr>
        <w:pStyle w:val="Heading5"/>
        <w:rPr>
          <w:lang w:val="sv-SE"/>
        </w:rPr>
      </w:pPr>
      <w:r>
        <w:rPr>
          <w:lang w:val="sv-SE"/>
        </w:rPr>
        <w:t>Vilken fördjupning har du valt: JavaScript/SVG-grafik eller JavaScript/Canvas</w:t>
      </w:r>
    </w:p>
    <w:p w:rsidR="0025681A" w:rsidRPr="008719BD" w:rsidRDefault="003F291D" w:rsidP="008719BD">
      <w:pPr>
        <w:rPr>
          <w:lang w:eastAsia="x-none"/>
        </w:rPr>
      </w:pPr>
      <w:r>
        <w:rPr>
          <w:lang w:eastAsia="x-none"/>
        </w:rPr>
        <w:t xml:space="preserve">Fördjupning som jag har valt är JavaScript med Canvas. Baserad på den här sidan </w:t>
      </w:r>
      <w:hyperlink r:id="rId8" w:history="1">
        <w:r w:rsidRPr="00F342D5">
          <w:rPr>
            <w:rStyle w:val="Hyperlink"/>
            <w:lang w:eastAsia="x-none"/>
          </w:rPr>
          <w:t>https://stackoverflow.com/questions/38901951/canvas-vs-svg-for-games</w:t>
        </w:r>
      </w:hyperlink>
      <w:r>
        <w:rPr>
          <w:lang w:eastAsia="x-none"/>
        </w:rPr>
        <w:t>, canvas ska ge snabbare respons och passar bättre för webbspel.</w:t>
      </w:r>
    </w:p>
    <w:p w:rsidR="00B26B06" w:rsidRDefault="008719BD" w:rsidP="00B26B05">
      <w:pPr>
        <w:pStyle w:val="Heading1"/>
      </w:pPr>
      <w:r>
        <w:rPr>
          <w:lang w:val="sv-SE"/>
        </w:rPr>
        <w:t>G</w:t>
      </w:r>
      <w:r w:rsidR="00B26B06">
        <w:t>enomförande</w:t>
      </w:r>
    </w:p>
    <w:p w:rsidR="00B26B05" w:rsidRPr="00B26B05" w:rsidRDefault="00B26B05" w:rsidP="00B26B05">
      <w:pPr>
        <w:pStyle w:val="Heading5"/>
        <w:rPr>
          <w:lang w:val="sv-SE"/>
        </w:rPr>
      </w:pPr>
      <w:r>
        <w:t>Del 1</w:t>
      </w:r>
      <w:r>
        <w:rPr>
          <w:lang w:val="sv-SE"/>
        </w:rPr>
        <w:t xml:space="preserve"> Problemlösnig</w:t>
      </w:r>
    </w:p>
    <w:p w:rsidR="00D72890" w:rsidRPr="00B26B05" w:rsidRDefault="003F291D" w:rsidP="00B26B05">
      <w:r>
        <w:t xml:space="preserve">Jag utvecklar det med loop och matte funktion att generera random </w:t>
      </w:r>
      <w:r w:rsidR="00366E13">
        <w:t>hinderobjekt</w:t>
      </w:r>
      <w:r>
        <w:t xml:space="preserve">. Flygande objektet placeras på en position i början, sedan det går ner liksom det finns gravity på det. Man som spelar klickar på arrow så att objektet går upp lite. Målet av spelet att förhindra så många </w:t>
      </w:r>
      <w:r w:rsidR="00366E13">
        <w:t>konstruktion objekt</w:t>
      </w:r>
      <w:r>
        <w:t xml:space="preserve"> som möjlig</w:t>
      </w:r>
      <w:bookmarkStart w:id="0" w:name="_GoBack"/>
      <w:bookmarkEnd w:id="0"/>
      <w:r>
        <w:t>t.</w:t>
      </w:r>
    </w:p>
    <w:p w:rsidR="00D72890" w:rsidRPr="00B26B05" w:rsidRDefault="00D72890" w:rsidP="008719BD">
      <w:pPr>
        <w:pStyle w:val="Heading5"/>
        <w:rPr>
          <w:lang w:val="sv-SE"/>
        </w:rPr>
      </w:pPr>
      <w:r>
        <w:t>Del 2</w:t>
      </w:r>
      <w:r w:rsidR="00B26B05">
        <w:rPr>
          <w:lang w:val="sv-SE"/>
        </w:rPr>
        <w:t xml:space="preserve">. </w:t>
      </w:r>
      <w:r w:rsidR="000C02F6">
        <w:rPr>
          <w:lang w:val="sv-SE"/>
        </w:rPr>
        <w:t xml:space="preserve">Användbarhet- </w:t>
      </w:r>
      <w:r w:rsidR="00EB5969">
        <w:rPr>
          <w:lang w:val="sv-SE"/>
        </w:rPr>
        <w:t xml:space="preserve">Riktlinjer du tillämpar från WCAG </w:t>
      </w:r>
    </w:p>
    <w:p w:rsidR="00BF0A33" w:rsidRDefault="00BF0A33" w:rsidP="00427C10">
      <w:pPr>
        <w:spacing w:after="0"/>
        <w:rPr>
          <w:lang w:eastAsia="x-none"/>
        </w:rPr>
      </w:pPr>
      <w:r w:rsidRPr="00BF0A33">
        <w:rPr>
          <w:lang w:eastAsia="x-none"/>
        </w:rPr>
        <w:t>1.4.13 (AA)</w:t>
      </w:r>
      <w:r w:rsidRPr="00BF0A33">
        <w:rPr>
          <w:lang w:eastAsia="x-none"/>
        </w:rPr>
        <w:tab/>
        <w:t>R158</w:t>
      </w:r>
      <w:r w:rsidRPr="00BF0A33">
        <w:rPr>
          <w:lang w:eastAsia="x-none"/>
        </w:rPr>
        <w:tab/>
        <w:t>Popup-funktioner ska kunna hanteras och stängas av alla</w:t>
      </w:r>
    </w:p>
    <w:p w:rsidR="00BF0A33" w:rsidRDefault="00BF0A33" w:rsidP="00427C10">
      <w:pPr>
        <w:spacing w:after="0"/>
        <w:rPr>
          <w:lang w:eastAsia="x-none"/>
        </w:rPr>
      </w:pPr>
      <w:r w:rsidRPr="00BF0A33">
        <w:rPr>
          <w:lang w:eastAsia="x-none"/>
        </w:rPr>
        <w:t>1.4.3 (AA)</w:t>
      </w:r>
      <w:r w:rsidRPr="00BF0A33">
        <w:rPr>
          <w:lang w:eastAsia="x-none"/>
        </w:rPr>
        <w:tab/>
        <w:t>R126</w:t>
      </w:r>
      <w:r w:rsidRPr="00BF0A33">
        <w:rPr>
          <w:lang w:eastAsia="x-none"/>
        </w:rPr>
        <w:tab/>
        <w:t>Använd tillräcklig kontrast mellan text och bakgrund</w:t>
      </w:r>
    </w:p>
    <w:p w:rsidR="00D72890" w:rsidRDefault="00BF0A33" w:rsidP="00427C10">
      <w:pPr>
        <w:spacing w:after="0"/>
        <w:rPr>
          <w:lang w:eastAsia="x-none"/>
        </w:rPr>
      </w:pPr>
      <w:r w:rsidRPr="00BF0A33">
        <w:rPr>
          <w:lang w:eastAsia="x-none"/>
        </w:rPr>
        <w:t>2.4.4 (A)</w:t>
      </w:r>
      <w:r w:rsidRPr="00BF0A33">
        <w:rPr>
          <w:lang w:eastAsia="x-none"/>
        </w:rPr>
        <w:tab/>
        <w:t>R5</w:t>
      </w:r>
      <w:r w:rsidRPr="00BF0A33">
        <w:rPr>
          <w:lang w:eastAsia="x-none"/>
        </w:rPr>
        <w:tab/>
        <w:t>Skriv tydliga länkar</w:t>
      </w:r>
    </w:p>
    <w:p w:rsidR="00BF0A33" w:rsidRDefault="00BF0A33" w:rsidP="00427C10">
      <w:pPr>
        <w:spacing w:after="0"/>
        <w:rPr>
          <w:lang w:eastAsia="x-none"/>
        </w:rPr>
      </w:pPr>
      <w:r w:rsidRPr="00BF0A33">
        <w:rPr>
          <w:lang w:eastAsia="x-none"/>
        </w:rPr>
        <w:t>3.1.1 (A)</w:t>
      </w:r>
      <w:r w:rsidRPr="00BF0A33">
        <w:rPr>
          <w:lang w:eastAsia="x-none"/>
        </w:rPr>
        <w:tab/>
        <w:t>R141</w:t>
      </w:r>
      <w:r w:rsidRPr="00BF0A33">
        <w:rPr>
          <w:lang w:eastAsia="x-none"/>
        </w:rPr>
        <w:tab/>
        <w:t>Ange sidans språk i koden</w:t>
      </w:r>
    </w:p>
    <w:p w:rsidR="00BF0A33" w:rsidRPr="00BF0A33" w:rsidRDefault="00BF0A33" w:rsidP="00427C10">
      <w:pPr>
        <w:spacing w:after="0"/>
        <w:rPr>
          <w:lang w:val="en-US" w:eastAsia="x-none"/>
        </w:rPr>
      </w:pPr>
      <w:r w:rsidRPr="00BF0A33">
        <w:rPr>
          <w:lang w:val="en-US" w:eastAsia="x-none"/>
        </w:rPr>
        <w:t>3.2.1 (A)</w:t>
      </w:r>
      <w:r w:rsidRPr="00BF0A33">
        <w:rPr>
          <w:lang w:val="en-US" w:eastAsia="x-none"/>
        </w:rPr>
        <w:tab/>
        <w:t>R143</w:t>
      </w:r>
      <w:r w:rsidRPr="00BF0A33">
        <w:rPr>
          <w:lang w:val="en-US" w:eastAsia="x-none"/>
        </w:rPr>
        <w:tab/>
        <w:t>Do not make any unexpected changes when focusing</w:t>
      </w:r>
    </w:p>
    <w:p w:rsidR="000C02F6" w:rsidRPr="00B26B05" w:rsidRDefault="000C02F6" w:rsidP="000C02F6">
      <w:pPr>
        <w:pStyle w:val="Heading5"/>
        <w:rPr>
          <w:lang w:val="sv-SE"/>
        </w:rPr>
      </w:pPr>
      <w:r>
        <w:t xml:space="preserve">Del </w:t>
      </w:r>
      <w:r>
        <w:rPr>
          <w:lang w:val="sv-SE"/>
        </w:rPr>
        <w:t>3. Bilder och media</w:t>
      </w:r>
    </w:p>
    <w:p w:rsidR="000C02F6" w:rsidRDefault="009F67C5" w:rsidP="000C02F6">
      <w:pPr>
        <w:rPr>
          <w:lang w:eastAsia="x-none"/>
        </w:rPr>
      </w:pPr>
      <w:r>
        <w:rPr>
          <w:lang w:eastAsia="x-none"/>
        </w:rPr>
        <w:t xml:space="preserve">Bilderna är från Freepik och behöver attribution för att använda, länken finns också på sidan. Bild av fågel ritades jag själv. </w:t>
      </w:r>
      <w:r w:rsidR="00427C10">
        <w:rPr>
          <w:lang w:eastAsia="x-none"/>
        </w:rPr>
        <w:t>Ljud på spelet kommer från Zapsplat, fri att använda för school projekt.</w:t>
      </w:r>
    </w:p>
    <w:p w:rsidR="00EB5969" w:rsidRPr="00B26B05" w:rsidRDefault="00EB5969" w:rsidP="00EB5969">
      <w:pPr>
        <w:pStyle w:val="Heading5"/>
        <w:rPr>
          <w:lang w:val="sv-SE"/>
        </w:rPr>
      </w:pPr>
      <w:r>
        <w:t xml:space="preserve">Del </w:t>
      </w:r>
      <w:r w:rsidR="000C02F6">
        <w:rPr>
          <w:lang w:val="sv-SE"/>
        </w:rPr>
        <w:t>4</w:t>
      </w:r>
      <w:r>
        <w:rPr>
          <w:lang w:val="sv-SE"/>
        </w:rPr>
        <w:t xml:space="preserve">. Validering av kod och test för olika webbläsare </w:t>
      </w:r>
    </w:p>
    <w:p w:rsidR="00EB5969" w:rsidRDefault="00C82694" w:rsidP="00314CDF">
      <w:pPr>
        <w:rPr>
          <w:lang w:eastAsia="x-none"/>
        </w:rPr>
      </w:pPr>
      <w:r>
        <w:rPr>
          <w:lang w:eastAsia="x-none"/>
        </w:rPr>
        <w:t xml:space="preserve">Jag kollade </w:t>
      </w:r>
      <w:r w:rsidR="00BF0A33">
        <w:rPr>
          <w:lang w:eastAsia="x-none"/>
        </w:rPr>
        <w:t>javascript kod</w:t>
      </w:r>
      <w:r>
        <w:rPr>
          <w:lang w:eastAsia="x-none"/>
        </w:rPr>
        <w:t xml:space="preserve"> på jsHint</w:t>
      </w:r>
      <w:r w:rsidR="00BF0A33">
        <w:rPr>
          <w:lang w:eastAsia="x-none"/>
        </w:rPr>
        <w:t xml:space="preserve"> och html på validator.nu</w:t>
      </w:r>
      <w:r>
        <w:rPr>
          <w:lang w:eastAsia="x-none"/>
        </w:rPr>
        <w:t xml:space="preserve">, sedam kollade jag koden i Chrome </w:t>
      </w:r>
      <w:r w:rsidR="008E4FE0">
        <w:rPr>
          <w:lang w:eastAsia="x-none"/>
        </w:rPr>
        <w:t>och IE.</w:t>
      </w:r>
    </w:p>
    <w:p w:rsidR="00EB5969" w:rsidRPr="00B26B05" w:rsidRDefault="00EB5969" w:rsidP="00EB5969">
      <w:pPr>
        <w:pStyle w:val="Heading5"/>
        <w:rPr>
          <w:lang w:val="sv-SE"/>
        </w:rPr>
      </w:pPr>
      <w:r>
        <w:t xml:space="preserve">Del </w:t>
      </w:r>
      <w:r w:rsidR="000C02F6">
        <w:rPr>
          <w:lang w:val="sv-SE"/>
        </w:rPr>
        <w:t>5</w:t>
      </w:r>
      <w:r>
        <w:rPr>
          <w:lang w:val="sv-SE"/>
        </w:rPr>
        <w:t>. Utvecklings möjligheter</w:t>
      </w:r>
    </w:p>
    <w:p w:rsidR="00EB5969" w:rsidRPr="00032DA8" w:rsidRDefault="009F67C5" w:rsidP="00314CDF">
      <w:pPr>
        <w:rPr>
          <w:lang w:eastAsia="x-none"/>
        </w:rPr>
      </w:pPr>
      <w:r>
        <w:rPr>
          <w:lang w:eastAsia="x-none"/>
        </w:rPr>
        <w:t>Att ha curve linj</w:t>
      </w:r>
      <w:r w:rsidR="00366E13">
        <w:rPr>
          <w:lang w:eastAsia="x-none"/>
        </w:rPr>
        <w:t>e för gravity så det ser ut att fågeln dropppar och hoppar som Flappy bird spel.</w:t>
      </w:r>
    </w:p>
    <w:p w:rsidR="0025681A" w:rsidRDefault="00D72890" w:rsidP="00EA4F1D">
      <w:pPr>
        <w:pStyle w:val="Heading5"/>
      </w:pPr>
      <w:r>
        <w:t xml:space="preserve">Del </w:t>
      </w:r>
      <w:r w:rsidR="000C02F6">
        <w:rPr>
          <w:lang w:val="sv-SE"/>
        </w:rPr>
        <w:t>6</w:t>
      </w:r>
      <w:r w:rsidR="00B26B05">
        <w:rPr>
          <w:lang w:val="sv-SE"/>
        </w:rPr>
        <w:t xml:space="preserve">. </w:t>
      </w:r>
      <w:r w:rsidR="00B26B06">
        <w:t>Reflektioner</w:t>
      </w:r>
    </w:p>
    <w:p w:rsidR="0025681A" w:rsidRPr="00366E13" w:rsidRDefault="00427C10" w:rsidP="0025681A">
      <w:pPr>
        <w:rPr>
          <w:lang w:eastAsia="x-none"/>
        </w:rPr>
      </w:pPr>
      <w:r w:rsidRPr="00427C10">
        <w:rPr>
          <w:lang w:val="en-US" w:eastAsia="x-none"/>
        </w:rPr>
        <w:t>Coding is fun yet challenging</w:t>
      </w:r>
      <w:r w:rsidR="00C0167F" w:rsidRPr="00427C10">
        <w:rPr>
          <w:lang w:val="en-US" w:eastAsia="x-none"/>
        </w:rPr>
        <w:t>.</w:t>
      </w:r>
      <w:r w:rsidR="00366E13">
        <w:rPr>
          <w:lang w:val="en-US" w:eastAsia="x-none"/>
        </w:rPr>
        <w:t xml:space="preserve"> </w:t>
      </w:r>
      <w:r w:rsidR="00366E13" w:rsidRPr="00366E13">
        <w:rPr>
          <w:lang w:eastAsia="x-none"/>
        </w:rPr>
        <w:t xml:space="preserve">Alla elementer ska vara i </w:t>
      </w:r>
      <w:r w:rsidR="00366E13">
        <w:rPr>
          <w:lang w:eastAsia="x-none"/>
        </w:rPr>
        <w:t>light size, annars kommer man ha problem med response.</w:t>
      </w:r>
    </w:p>
    <w:p w:rsidR="00B26B05" w:rsidRDefault="00B26B05" w:rsidP="00B26B05">
      <w:pPr>
        <w:pStyle w:val="Heading1"/>
      </w:pPr>
      <w:r>
        <w:lastRenderedPageBreak/>
        <w:t>Bilagor</w:t>
      </w:r>
    </w:p>
    <w:p w:rsidR="00B26B05" w:rsidRPr="00B26B05" w:rsidRDefault="00B26B05" w:rsidP="00B26B05">
      <w:pPr>
        <w:rPr>
          <w:lang w:eastAsia="x-none"/>
        </w:rPr>
      </w:pPr>
      <w:r>
        <w:rPr>
          <w:lang w:eastAsia="x-none"/>
        </w:rPr>
        <w:t xml:space="preserve">Kodsnuttar </w:t>
      </w:r>
      <w:r w:rsidR="00727BB8">
        <w:rPr>
          <w:lang w:eastAsia="x-none"/>
        </w:rPr>
        <w:t>som du skärmdumpat</w:t>
      </w:r>
      <w:r w:rsidR="00C0167F">
        <w:rPr>
          <w:lang w:eastAsia="x-none"/>
        </w:rPr>
        <w:t>.</w:t>
      </w:r>
    </w:p>
    <w:p w:rsidR="00B26B06" w:rsidRPr="00CC6E9A" w:rsidRDefault="00427C10" w:rsidP="00427C10">
      <w:r>
        <w:rPr>
          <w:noProof/>
        </w:rPr>
        <w:drawing>
          <wp:inline distT="0" distB="0" distL="0" distR="0" wp14:anchorId="3F519483" wp14:editId="1F85B452">
            <wp:extent cx="5755174" cy="2650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67" b="24750"/>
                    <a:stretch/>
                  </pic:blipFill>
                  <pic:spPr bwMode="auto">
                    <a:xfrm>
                      <a:off x="0" y="0"/>
                      <a:ext cx="5755640" cy="265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B06" w:rsidRPr="00CC6E9A" w:rsidSect="00B26B06">
      <w:headerReference w:type="default" r:id="rId10"/>
      <w:pgSz w:w="11900" w:h="16840"/>
      <w:pgMar w:top="3119" w:right="1418" w:bottom="1418" w:left="1418" w:header="68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9DF" w:rsidRDefault="001C79DF">
      <w:r>
        <w:separator/>
      </w:r>
    </w:p>
  </w:endnote>
  <w:endnote w:type="continuationSeparator" w:id="0">
    <w:p w:rsidR="001C79DF" w:rsidRDefault="001C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9DF" w:rsidRDefault="001C79DF">
      <w:r>
        <w:separator/>
      </w:r>
    </w:p>
  </w:footnote>
  <w:footnote w:type="continuationSeparator" w:id="0">
    <w:p w:rsidR="001C79DF" w:rsidRDefault="001C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B05" w:rsidRDefault="004653BE">
    <w:pPr>
      <w:pStyle w:val="Header"/>
      <w:rPr>
        <w:lang w:val="sv-SE"/>
      </w:rPr>
    </w:pPr>
    <w:r>
      <w:rPr>
        <w:lang w:val="sv-SE"/>
      </w:rPr>
      <w:t>Ina Rahmadianti</w:t>
    </w:r>
  </w:p>
  <w:p w:rsidR="00B26B05" w:rsidRDefault="00EB5969">
    <w:pPr>
      <w:pStyle w:val="Header"/>
      <w:rPr>
        <w:lang w:val="sv-SE"/>
      </w:rPr>
    </w:pPr>
    <w:r>
      <w:rPr>
        <w:lang w:val="sv-SE"/>
      </w:rPr>
      <w:t>Fördjupning</w:t>
    </w:r>
    <w:r w:rsidR="00B26B05">
      <w:rPr>
        <w:lang w:val="sv-SE"/>
      </w:rPr>
      <w:t xml:space="preserve"> i webb</w:t>
    </w:r>
    <w:r w:rsidR="00BF50CF">
      <w:rPr>
        <w:lang w:val="sv-SE"/>
      </w:rPr>
      <w:t>utveckling 2</w:t>
    </w:r>
  </w:p>
  <w:p w:rsidR="00B26B05" w:rsidRDefault="00B26B05">
    <w:pPr>
      <w:pStyle w:val="Header"/>
    </w:pPr>
    <w:r>
      <w:rPr>
        <w:lang w:val="sv-SE"/>
      </w:rPr>
      <w:t>NTI Skolan</w:t>
    </w:r>
  </w:p>
  <w:p w:rsidR="00B26B06" w:rsidRDefault="00B26B06" w:rsidP="00B26B06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63E6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E8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D8D2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7239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45484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5DF3E87"/>
    <w:multiLevelType w:val="hybridMultilevel"/>
    <w:tmpl w:val="15EE90EA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41B7B"/>
    <w:multiLevelType w:val="hybridMultilevel"/>
    <w:tmpl w:val="C57A94FE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877"/>
    <w:multiLevelType w:val="hybridMultilevel"/>
    <w:tmpl w:val="31C0DB1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50019"/>
    <w:multiLevelType w:val="hybridMultilevel"/>
    <w:tmpl w:val="EDB00A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F7FE1"/>
    <w:multiLevelType w:val="hybridMultilevel"/>
    <w:tmpl w:val="83F02408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332C6"/>
    <w:multiLevelType w:val="hybridMultilevel"/>
    <w:tmpl w:val="16D097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76B28"/>
    <w:multiLevelType w:val="hybridMultilevel"/>
    <w:tmpl w:val="72CC9132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47DB7"/>
    <w:multiLevelType w:val="hybridMultilevel"/>
    <w:tmpl w:val="5B44C6E4"/>
    <w:lvl w:ilvl="0" w:tplc="AA8AE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F3"/>
    <w:rsid w:val="000150CF"/>
    <w:rsid w:val="00032DA8"/>
    <w:rsid w:val="00033B11"/>
    <w:rsid w:val="00046635"/>
    <w:rsid w:val="00083614"/>
    <w:rsid w:val="000C02F6"/>
    <w:rsid w:val="000C46A4"/>
    <w:rsid w:val="00121140"/>
    <w:rsid w:val="00121886"/>
    <w:rsid w:val="0012718B"/>
    <w:rsid w:val="00135B11"/>
    <w:rsid w:val="001507E8"/>
    <w:rsid w:val="001538F3"/>
    <w:rsid w:val="00182B8C"/>
    <w:rsid w:val="001A2B4C"/>
    <w:rsid w:val="001B49AE"/>
    <w:rsid w:val="001C0E4B"/>
    <w:rsid w:val="001C3A3F"/>
    <w:rsid w:val="001C79DF"/>
    <w:rsid w:val="001E4AD5"/>
    <w:rsid w:val="001E7C81"/>
    <w:rsid w:val="0025681A"/>
    <w:rsid w:val="00261F4D"/>
    <w:rsid w:val="00283413"/>
    <w:rsid w:val="00314CDF"/>
    <w:rsid w:val="00344088"/>
    <w:rsid w:val="0036110D"/>
    <w:rsid w:val="00366E13"/>
    <w:rsid w:val="003A0D43"/>
    <w:rsid w:val="003A12F1"/>
    <w:rsid w:val="003C4419"/>
    <w:rsid w:val="003F291D"/>
    <w:rsid w:val="00426A61"/>
    <w:rsid w:val="00427C10"/>
    <w:rsid w:val="004313D1"/>
    <w:rsid w:val="004653BE"/>
    <w:rsid w:val="00465B0B"/>
    <w:rsid w:val="004664D1"/>
    <w:rsid w:val="00497C43"/>
    <w:rsid w:val="004B0E58"/>
    <w:rsid w:val="004C6A31"/>
    <w:rsid w:val="004C759C"/>
    <w:rsid w:val="004E0086"/>
    <w:rsid w:val="004E033B"/>
    <w:rsid w:val="005206F1"/>
    <w:rsid w:val="00532FE3"/>
    <w:rsid w:val="00542D4F"/>
    <w:rsid w:val="00544533"/>
    <w:rsid w:val="00577033"/>
    <w:rsid w:val="005B1716"/>
    <w:rsid w:val="00631EF4"/>
    <w:rsid w:val="00646656"/>
    <w:rsid w:val="00692D53"/>
    <w:rsid w:val="006E2054"/>
    <w:rsid w:val="00727BB8"/>
    <w:rsid w:val="007B0543"/>
    <w:rsid w:val="007B1126"/>
    <w:rsid w:val="007D7D34"/>
    <w:rsid w:val="007F0862"/>
    <w:rsid w:val="00801962"/>
    <w:rsid w:val="00833F70"/>
    <w:rsid w:val="00843C43"/>
    <w:rsid w:val="0086734C"/>
    <w:rsid w:val="008719BD"/>
    <w:rsid w:val="008A343D"/>
    <w:rsid w:val="008B2399"/>
    <w:rsid w:val="008D10A8"/>
    <w:rsid w:val="008E4FE0"/>
    <w:rsid w:val="008E7EE5"/>
    <w:rsid w:val="00960BDF"/>
    <w:rsid w:val="0098131C"/>
    <w:rsid w:val="00987D4B"/>
    <w:rsid w:val="00991718"/>
    <w:rsid w:val="009A5E1C"/>
    <w:rsid w:val="009C7581"/>
    <w:rsid w:val="009E3B6D"/>
    <w:rsid w:val="009F67C5"/>
    <w:rsid w:val="00A03BA5"/>
    <w:rsid w:val="00A16BA8"/>
    <w:rsid w:val="00A17E68"/>
    <w:rsid w:val="00A52DC7"/>
    <w:rsid w:val="00AB3F9D"/>
    <w:rsid w:val="00B07FD0"/>
    <w:rsid w:val="00B26B05"/>
    <w:rsid w:val="00B26B06"/>
    <w:rsid w:val="00B373D2"/>
    <w:rsid w:val="00BF02E2"/>
    <w:rsid w:val="00BF0A33"/>
    <w:rsid w:val="00BF50CF"/>
    <w:rsid w:val="00C0167F"/>
    <w:rsid w:val="00C31977"/>
    <w:rsid w:val="00C34A42"/>
    <w:rsid w:val="00C6389A"/>
    <w:rsid w:val="00C72F28"/>
    <w:rsid w:val="00C76CB0"/>
    <w:rsid w:val="00C82694"/>
    <w:rsid w:val="00C8432E"/>
    <w:rsid w:val="00C9704B"/>
    <w:rsid w:val="00CA7489"/>
    <w:rsid w:val="00CC3D7C"/>
    <w:rsid w:val="00D72890"/>
    <w:rsid w:val="00D93EDF"/>
    <w:rsid w:val="00DA0BEB"/>
    <w:rsid w:val="00DD1767"/>
    <w:rsid w:val="00DD223B"/>
    <w:rsid w:val="00E904D7"/>
    <w:rsid w:val="00E90FB1"/>
    <w:rsid w:val="00EA4F1D"/>
    <w:rsid w:val="00EB5969"/>
    <w:rsid w:val="00EF1861"/>
    <w:rsid w:val="00F55C66"/>
    <w:rsid w:val="00F7142C"/>
    <w:rsid w:val="00F73697"/>
    <w:rsid w:val="00F84613"/>
    <w:rsid w:val="00FC53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BABC49"/>
  <w15:chartTrackingRefBased/>
  <w15:docId w15:val="{C3BAC7D0-FB32-438C-AB30-A3666E08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C23"/>
    <w:pPr>
      <w:spacing w:after="200" w:line="276" w:lineRule="auto"/>
    </w:pPr>
    <w:rPr>
      <w:sz w:val="22"/>
      <w:szCs w:val="22"/>
      <w:lang w:val="sv-SE"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C23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0C23"/>
    <w:pPr>
      <w:spacing w:before="200" w:after="0"/>
      <w:outlineLvl w:val="1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90C23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E90C23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90C23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0C23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E90C23"/>
    <w:pPr>
      <w:spacing w:after="0"/>
      <w:outlineLvl w:val="6"/>
    </w:pPr>
    <w:rPr>
      <w:rFonts w:ascii="Cambria" w:hAnsi="Cambria"/>
      <w:i/>
      <w:iCs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E90C23"/>
    <w:pPr>
      <w:spacing w:after="0"/>
      <w:outlineLvl w:val="7"/>
    </w:pPr>
    <w:rPr>
      <w:rFonts w:ascii="Cambria" w:hAnsi="Cambria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E90C23"/>
    <w:pPr>
      <w:spacing w:after="0"/>
      <w:outlineLvl w:val="8"/>
    </w:pPr>
    <w:rPr>
      <w:rFonts w:ascii="Cambria" w:hAnsi="Cambria"/>
      <w:i/>
      <w:iCs/>
      <w:spacing w:val="5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D6D"/>
    <w:pPr>
      <w:spacing w:after="0"/>
    </w:pPr>
    <w:rPr>
      <w:rFonts w:ascii="Lucida Grande" w:hAnsi="Lucida Grande"/>
      <w:sz w:val="18"/>
      <w:szCs w:val="18"/>
      <w:lang w:val="x-none" w:eastAsia="en-US"/>
    </w:rPr>
  </w:style>
  <w:style w:type="character" w:customStyle="1" w:styleId="BalloonTextChar">
    <w:name w:val="Balloon Text Char"/>
    <w:link w:val="BalloonText"/>
    <w:uiPriority w:val="99"/>
    <w:semiHidden/>
    <w:rsid w:val="00D41D6D"/>
    <w:rPr>
      <w:rFonts w:ascii="Lucida Grande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rsid w:val="00AB2FB6"/>
    <w:pPr>
      <w:tabs>
        <w:tab w:val="center" w:pos="4536"/>
        <w:tab w:val="right" w:pos="9072"/>
      </w:tabs>
    </w:pPr>
    <w:rPr>
      <w:rFonts w:ascii="Verdana" w:hAnsi="Verdana"/>
      <w:sz w:val="16"/>
      <w:szCs w:val="24"/>
      <w:lang w:val="x-none" w:eastAsia="en-US"/>
    </w:rPr>
  </w:style>
  <w:style w:type="character" w:customStyle="1" w:styleId="HeaderChar">
    <w:name w:val="Header Char"/>
    <w:link w:val="Header"/>
    <w:uiPriority w:val="99"/>
    <w:rsid w:val="00AB2FB6"/>
    <w:rPr>
      <w:rFonts w:ascii="Verdana" w:hAnsi="Verdana"/>
      <w:sz w:val="16"/>
      <w:szCs w:val="24"/>
      <w:lang w:eastAsia="en-US"/>
    </w:rPr>
  </w:style>
  <w:style w:type="paragraph" w:styleId="Footer">
    <w:name w:val="footer"/>
    <w:basedOn w:val="Normal"/>
    <w:link w:val="FooterChar"/>
    <w:rsid w:val="00D40EC4"/>
    <w:pPr>
      <w:tabs>
        <w:tab w:val="center" w:pos="4536"/>
        <w:tab w:val="right" w:pos="9072"/>
      </w:tabs>
    </w:pPr>
    <w:rPr>
      <w:sz w:val="24"/>
      <w:szCs w:val="24"/>
      <w:lang w:val="x-none" w:eastAsia="en-US"/>
    </w:rPr>
  </w:style>
  <w:style w:type="character" w:customStyle="1" w:styleId="FooterChar">
    <w:name w:val="Footer Char"/>
    <w:link w:val="Footer"/>
    <w:rsid w:val="00D40EC4"/>
    <w:rPr>
      <w:sz w:val="24"/>
      <w:szCs w:val="24"/>
      <w:lang w:eastAsia="en-US"/>
    </w:rPr>
  </w:style>
  <w:style w:type="table" w:styleId="TableGrid">
    <w:name w:val="Table Grid"/>
    <w:basedOn w:val="TableNormal"/>
    <w:rsid w:val="00D40E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5C4C52"/>
  </w:style>
  <w:style w:type="character" w:styleId="Hyperlink">
    <w:name w:val="Hyperlink"/>
    <w:rsid w:val="007979A6"/>
    <w:rPr>
      <w:color w:val="0000FF"/>
      <w:u w:val="single"/>
    </w:rPr>
  </w:style>
  <w:style w:type="table" w:customStyle="1" w:styleId="UmUTabell">
    <w:name w:val="UmU Tabell"/>
    <w:basedOn w:val="TableNormal"/>
    <w:rsid w:val="00F95F74"/>
    <w:pPr>
      <w:spacing w:line="240" w:lineRule="exact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20" w:type="dxa"/>
        <w:left w:w="170" w:type="dxa"/>
        <w:bottom w:w="120" w:type="dxa"/>
        <w:right w:w="170" w:type="dxa"/>
      </w:tblCellMar>
    </w:tblPr>
    <w:tblStylePr w:type="firstRow">
      <w:pPr>
        <w:wordWrap/>
        <w:spacing w:line="240" w:lineRule="exact"/>
      </w:pPr>
      <w:rPr>
        <w:rFonts w:ascii="Times New Roman" w:hAnsi="Times New Roman"/>
        <w:b w:val="0"/>
        <w:sz w:val="20"/>
      </w:rPr>
    </w:tblStylePr>
  </w:style>
  <w:style w:type="paragraph" w:customStyle="1" w:styleId="UmURubrik1">
    <w:name w:val="UmU Rubrik1"/>
    <w:basedOn w:val="Normal"/>
    <w:next w:val="UmUNormal"/>
    <w:rsid w:val="007D1629"/>
    <w:pPr>
      <w:spacing w:after="260" w:line="360" w:lineRule="exact"/>
      <w:outlineLvl w:val="0"/>
    </w:pPr>
    <w:rPr>
      <w:rFonts w:ascii="Georgia" w:hAnsi="Georgia"/>
      <w:sz w:val="32"/>
    </w:rPr>
  </w:style>
  <w:style w:type="paragraph" w:customStyle="1" w:styleId="UmUNormal">
    <w:name w:val="UmU Normal"/>
    <w:basedOn w:val="Normal"/>
    <w:rsid w:val="00A523BD"/>
    <w:pPr>
      <w:spacing w:after="260" w:line="260" w:lineRule="exact"/>
    </w:pPr>
    <w:rPr>
      <w:rFonts w:ascii="Georgia" w:hAnsi="Georgia"/>
      <w:sz w:val="20"/>
    </w:rPr>
  </w:style>
  <w:style w:type="paragraph" w:customStyle="1" w:styleId="UmURubrik2">
    <w:name w:val="UmU Rubrik2"/>
    <w:basedOn w:val="Normal"/>
    <w:next w:val="UmUNormal"/>
    <w:rsid w:val="007D1629"/>
    <w:pPr>
      <w:spacing w:before="260" w:after="0" w:line="260" w:lineRule="exact"/>
      <w:outlineLvl w:val="1"/>
    </w:pPr>
    <w:rPr>
      <w:rFonts w:ascii="Georgia" w:hAnsi="Georgia"/>
      <w:b/>
    </w:rPr>
  </w:style>
  <w:style w:type="paragraph" w:customStyle="1" w:styleId="UmURubrik3">
    <w:name w:val="UmU Rubrik3"/>
    <w:basedOn w:val="Normal"/>
    <w:next w:val="UmUNormal"/>
    <w:rsid w:val="00350B67"/>
    <w:pPr>
      <w:spacing w:before="260" w:after="0" w:line="260" w:lineRule="exact"/>
      <w:outlineLvl w:val="2"/>
    </w:pPr>
    <w:rPr>
      <w:rFonts w:ascii="Georgia" w:hAnsi="Georgia"/>
      <w:b/>
      <w:i/>
      <w:sz w:val="20"/>
    </w:rPr>
  </w:style>
  <w:style w:type="paragraph" w:customStyle="1" w:styleId="UmURubrik4">
    <w:name w:val="UmU Rubrik4"/>
    <w:basedOn w:val="Normal"/>
    <w:next w:val="UmUNormal"/>
    <w:rsid w:val="00350B67"/>
    <w:pPr>
      <w:spacing w:before="260" w:after="0" w:line="260" w:lineRule="exact"/>
      <w:outlineLvl w:val="3"/>
    </w:pPr>
    <w:rPr>
      <w:rFonts w:ascii="Georgia" w:hAnsi="Georgia"/>
      <w:i/>
      <w:sz w:val="20"/>
    </w:rPr>
  </w:style>
  <w:style w:type="paragraph" w:customStyle="1" w:styleId="UmUSidhuvud">
    <w:name w:val="UmU Sidhuvud"/>
    <w:basedOn w:val="Header"/>
    <w:rsid w:val="00A523BD"/>
    <w:pPr>
      <w:spacing w:after="0" w:line="200" w:lineRule="exact"/>
    </w:pPr>
  </w:style>
  <w:style w:type="paragraph" w:styleId="TOC1">
    <w:name w:val="toc 1"/>
    <w:basedOn w:val="Normal"/>
    <w:next w:val="Normal"/>
    <w:autoRedefine/>
    <w:semiHidden/>
    <w:rsid w:val="00EF2814"/>
  </w:style>
  <w:style w:type="paragraph" w:customStyle="1" w:styleId="UmUTabellrubrik">
    <w:name w:val="UmU Tabellrubrik"/>
    <w:basedOn w:val="UmUNormal"/>
    <w:rsid w:val="005E2719"/>
    <w:pPr>
      <w:spacing w:after="120"/>
    </w:pPr>
    <w:rPr>
      <w:b/>
      <w:sz w:val="22"/>
    </w:rPr>
  </w:style>
  <w:style w:type="paragraph" w:customStyle="1" w:styleId="UmUTabellfrklaring">
    <w:name w:val="UmU Tabellförklaring"/>
    <w:basedOn w:val="UmUNormal"/>
    <w:next w:val="UmUNormal"/>
    <w:rsid w:val="005E2719"/>
    <w:pPr>
      <w:spacing w:before="120"/>
    </w:pPr>
  </w:style>
  <w:style w:type="paragraph" w:customStyle="1" w:styleId="UmUTabelltext">
    <w:name w:val="UmU Tabelltext"/>
    <w:basedOn w:val="UmUNormal"/>
    <w:rsid w:val="005E2719"/>
    <w:pPr>
      <w:spacing w:after="0" w:line="240" w:lineRule="exact"/>
    </w:pPr>
    <w:rPr>
      <w:rFonts w:ascii="Verdana" w:hAnsi="Verdana"/>
      <w:sz w:val="18"/>
    </w:rPr>
  </w:style>
  <w:style w:type="paragraph" w:styleId="TOC2">
    <w:name w:val="toc 2"/>
    <w:basedOn w:val="Normal"/>
    <w:next w:val="Normal"/>
    <w:autoRedefine/>
    <w:semiHidden/>
    <w:rsid w:val="00EF2814"/>
    <w:pPr>
      <w:ind w:left="240"/>
    </w:pPr>
  </w:style>
  <w:style w:type="character" w:customStyle="1" w:styleId="Heading3Char">
    <w:name w:val="Heading 3 Char"/>
    <w:link w:val="Heading3"/>
    <w:uiPriority w:val="9"/>
    <w:rsid w:val="00E90C23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rsid w:val="00E90C23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rsid w:val="00E90C23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rsid w:val="00E90C23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rsid w:val="00E90C23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rsid w:val="00E90C23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rsid w:val="00E90C23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styleId="FollowedHyperlink">
    <w:name w:val="FollowedHyperlink"/>
    <w:rsid w:val="000F2570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E90C23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E90C23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90C23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E90C23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C23"/>
    <w:pPr>
      <w:spacing w:after="600"/>
    </w:pPr>
    <w:rPr>
      <w:rFonts w:ascii="Cambria" w:hAnsi="Cambria"/>
      <w:i/>
      <w:iCs/>
      <w:spacing w:val="13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E90C23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90C23"/>
    <w:rPr>
      <w:b/>
      <w:bCs/>
    </w:rPr>
  </w:style>
  <w:style w:type="character" w:styleId="Emphasis">
    <w:name w:val="Emphasis"/>
    <w:uiPriority w:val="20"/>
    <w:qFormat/>
    <w:rsid w:val="00E90C2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Mellanmrktrutnt21">
    <w:name w:val="Mellanmörkt rutnät 21"/>
    <w:basedOn w:val="Normal"/>
    <w:uiPriority w:val="1"/>
    <w:qFormat/>
    <w:rsid w:val="00E90C23"/>
    <w:pPr>
      <w:spacing w:after="0" w:line="240" w:lineRule="auto"/>
    </w:pPr>
  </w:style>
  <w:style w:type="paragraph" w:customStyle="1" w:styleId="Frgadlista-dekorfrg11">
    <w:name w:val="Färgad lista - dekorfärg 11"/>
    <w:basedOn w:val="Normal"/>
    <w:uiPriority w:val="34"/>
    <w:qFormat/>
    <w:rsid w:val="00E90C23"/>
    <w:pPr>
      <w:ind w:left="720"/>
      <w:contextualSpacing/>
    </w:pPr>
  </w:style>
  <w:style w:type="paragraph" w:customStyle="1" w:styleId="Frgatrutnt-dekorfrg11">
    <w:name w:val="Färgat rutnät - dekorfärg 11"/>
    <w:basedOn w:val="Normal"/>
    <w:next w:val="Normal"/>
    <w:link w:val="Frgatrutnt-dekorfrg1Char"/>
    <w:uiPriority w:val="29"/>
    <w:qFormat/>
    <w:rsid w:val="00E90C23"/>
    <w:pPr>
      <w:spacing w:before="200" w:after="0"/>
      <w:ind w:left="360" w:right="360"/>
    </w:pPr>
    <w:rPr>
      <w:i/>
      <w:iCs/>
      <w:sz w:val="20"/>
      <w:szCs w:val="20"/>
      <w:lang w:val="x-none" w:eastAsia="x-none"/>
    </w:rPr>
  </w:style>
  <w:style w:type="character" w:customStyle="1" w:styleId="Frgatrutnt-dekorfrg1Char">
    <w:name w:val="Färgat rutnät - dekorfärg 1 Char"/>
    <w:link w:val="Frgatrutnt-dekorfrg11"/>
    <w:uiPriority w:val="29"/>
    <w:rsid w:val="00E90C23"/>
    <w:rPr>
      <w:i/>
      <w:iCs/>
    </w:rPr>
  </w:style>
  <w:style w:type="paragraph" w:customStyle="1" w:styleId="Ljusskuggning-dekorfrg21">
    <w:name w:val="Ljus skuggning - dekorfärg 21"/>
    <w:basedOn w:val="Normal"/>
    <w:next w:val="Normal"/>
    <w:link w:val="Ljusskuggning-dekorfrg2Char"/>
    <w:uiPriority w:val="30"/>
    <w:qFormat/>
    <w:rsid w:val="00E90C2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/>
    </w:rPr>
  </w:style>
  <w:style w:type="character" w:customStyle="1" w:styleId="Ljusskuggning-dekorfrg2Char">
    <w:name w:val="Ljus skuggning - dekorfärg 2 Char"/>
    <w:link w:val="Ljusskuggning-dekorfrg21"/>
    <w:uiPriority w:val="30"/>
    <w:rsid w:val="00E90C23"/>
    <w:rPr>
      <w:b/>
      <w:bCs/>
      <w:i/>
      <w:iCs/>
    </w:rPr>
  </w:style>
  <w:style w:type="character" w:customStyle="1" w:styleId="Oformateradtabell31">
    <w:name w:val="Oformaterad tabell 31"/>
    <w:uiPriority w:val="19"/>
    <w:qFormat/>
    <w:rsid w:val="00E90C23"/>
    <w:rPr>
      <w:i/>
      <w:iCs/>
    </w:rPr>
  </w:style>
  <w:style w:type="character" w:customStyle="1" w:styleId="Oformateradtabell41">
    <w:name w:val="Oformaterad tabell 41"/>
    <w:uiPriority w:val="21"/>
    <w:qFormat/>
    <w:rsid w:val="00E90C23"/>
    <w:rPr>
      <w:b/>
      <w:bCs/>
    </w:rPr>
  </w:style>
  <w:style w:type="character" w:customStyle="1" w:styleId="Oformateradtabell51">
    <w:name w:val="Oformaterad tabell 51"/>
    <w:uiPriority w:val="31"/>
    <w:qFormat/>
    <w:rsid w:val="00E90C23"/>
    <w:rPr>
      <w:smallCaps/>
    </w:rPr>
  </w:style>
  <w:style w:type="character" w:customStyle="1" w:styleId="Tabellrutntljust1">
    <w:name w:val="Tabellrutnät ljust1"/>
    <w:uiPriority w:val="32"/>
    <w:qFormat/>
    <w:rsid w:val="00E90C23"/>
    <w:rPr>
      <w:smallCaps/>
      <w:spacing w:val="5"/>
      <w:u w:val="single"/>
    </w:rPr>
  </w:style>
  <w:style w:type="character" w:customStyle="1" w:styleId="Rutntstabell1ljus1">
    <w:name w:val="Rutnätstabell 1 ljus1"/>
    <w:uiPriority w:val="33"/>
    <w:qFormat/>
    <w:rsid w:val="00E90C23"/>
    <w:rPr>
      <w:i/>
      <w:iCs/>
      <w:smallCaps/>
      <w:spacing w:val="5"/>
    </w:rPr>
  </w:style>
  <w:style w:type="paragraph" w:customStyle="1" w:styleId="Rutntstabell31">
    <w:name w:val="Rutnätstabell 31"/>
    <w:basedOn w:val="Heading1"/>
    <w:next w:val="Normal"/>
    <w:uiPriority w:val="39"/>
    <w:semiHidden/>
    <w:unhideWhenUsed/>
    <w:qFormat/>
    <w:rsid w:val="00E90C23"/>
    <w:pPr>
      <w:outlineLvl w:val="9"/>
    </w:pPr>
    <w:rPr>
      <w:lang w:bidi="en-US"/>
    </w:rPr>
  </w:style>
  <w:style w:type="paragraph" w:customStyle="1" w:styleId="code">
    <w:name w:val="code"/>
    <w:basedOn w:val="Normal"/>
    <w:qFormat/>
    <w:rsid w:val="00557E5F"/>
    <w:pPr>
      <w:spacing w:before="240"/>
    </w:pPr>
    <w:rPr>
      <w:rFonts w:ascii="Courier" w:hAnsi="Courier"/>
    </w:rPr>
  </w:style>
  <w:style w:type="character" w:styleId="UnresolvedMention">
    <w:name w:val="Unresolved Mention"/>
    <w:basedOn w:val="DefaultParagraphFont"/>
    <w:uiPriority w:val="99"/>
    <w:semiHidden/>
    <w:unhideWhenUsed/>
    <w:rsid w:val="003F29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1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901951/canvas-vs-svg-for-gam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Sanchez\Downloads\projektrapport_webbserverprogrammering1%20(1)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01C1E-8387-48B1-BAF9-9E616953F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projektrapport_webbserverprogrammering1 (1).dotx</Template>
  <TotalTime>0</TotalTime>
  <Pages>3</Pages>
  <Words>308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Grunddokument 2</vt:lpstr>
      <vt:lpstr>Grunddokument 2</vt:lpstr>
    </vt:vector>
  </TitlesOfParts>
  <Company>Umea University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Grunddokument 2</dc:title>
  <dc:subject/>
  <dc:creator>Luis Sanchez</dc:creator>
  <cp:keywords/>
  <cp:lastModifiedBy>Rahmadianti Ina</cp:lastModifiedBy>
  <cp:revision>4</cp:revision>
  <cp:lastPrinted>2014-02-06T10:45:00Z</cp:lastPrinted>
  <dcterms:created xsi:type="dcterms:W3CDTF">2018-12-25T04:13:00Z</dcterms:created>
  <dcterms:modified xsi:type="dcterms:W3CDTF">2018-12-25T06:37:00Z</dcterms:modified>
</cp:coreProperties>
</file>